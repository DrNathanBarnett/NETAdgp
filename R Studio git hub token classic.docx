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836B3" w14:textId="6DAABD9D" w:rsidR="001D2F20" w:rsidRDefault="00E12F0A">
      <w:r w:rsidRPr="00E12F0A">
        <w:t>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</w:t>
      </w:r>
    </w:p>
    <w:sectPr w:rsidR="001D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0A"/>
    <w:rsid w:val="00123FEE"/>
    <w:rsid w:val="001D2F20"/>
    <w:rsid w:val="00221428"/>
    <w:rsid w:val="00381CFE"/>
    <w:rsid w:val="003912DE"/>
    <w:rsid w:val="003A3488"/>
    <w:rsid w:val="003D1508"/>
    <w:rsid w:val="00441922"/>
    <w:rsid w:val="00466A2F"/>
    <w:rsid w:val="00496FC5"/>
    <w:rsid w:val="004E22E9"/>
    <w:rsid w:val="004E4E95"/>
    <w:rsid w:val="00521249"/>
    <w:rsid w:val="00684893"/>
    <w:rsid w:val="00786E7B"/>
    <w:rsid w:val="008524D8"/>
    <w:rsid w:val="00905124"/>
    <w:rsid w:val="00B93E3D"/>
    <w:rsid w:val="00CA368D"/>
    <w:rsid w:val="00CA7DD5"/>
    <w:rsid w:val="00CB34DB"/>
    <w:rsid w:val="00DC7221"/>
    <w:rsid w:val="00DF3684"/>
    <w:rsid w:val="00E12F0A"/>
    <w:rsid w:val="00E32A4C"/>
    <w:rsid w:val="00E849CE"/>
    <w:rsid w:val="00ED550E"/>
    <w:rsid w:val="00F3587F"/>
    <w:rsid w:val="00F65E50"/>
    <w:rsid w:val="00F9219C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8CD80"/>
  <w15:chartTrackingRefBased/>
  <w15:docId w15:val="{1A172F44-CEAD-104B-AFB6-11EB8B04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Barnett</dc:creator>
  <cp:keywords/>
  <dc:description/>
  <cp:lastModifiedBy>Nathan j Barnett</cp:lastModifiedBy>
  <cp:revision>1</cp:revision>
  <dcterms:created xsi:type="dcterms:W3CDTF">2024-11-11T23:07:00Z</dcterms:created>
  <dcterms:modified xsi:type="dcterms:W3CDTF">2024-11-11T23:08:00Z</dcterms:modified>
</cp:coreProperties>
</file>